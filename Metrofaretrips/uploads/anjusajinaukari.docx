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1C8AC" w14:textId="71B6A109" w:rsidR="00A90527" w:rsidRPr="00760875" w:rsidRDefault="00FF53DB" w:rsidP="00C02E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BEA2E" wp14:editId="4C7566AD">
                <wp:simplePos x="0" y="0"/>
                <wp:positionH relativeFrom="page">
                  <wp:posOffset>9525</wp:posOffset>
                </wp:positionH>
                <wp:positionV relativeFrom="paragraph">
                  <wp:posOffset>1247775</wp:posOffset>
                </wp:positionV>
                <wp:extent cx="2095500" cy="8046085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46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AF99" id="Rectangle 3" o:spid="_x0000_s1026" style="position:absolute;margin-left:.75pt;margin-top:98.25pt;width:165pt;height:63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" fillcolor="#bfbfbf [2412]" strokecolor="#bfbfbf [2412]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C4504" wp14:editId="7B82376B">
                <wp:simplePos x="0" y="0"/>
                <wp:positionH relativeFrom="column">
                  <wp:posOffset>-1028700</wp:posOffset>
                </wp:positionH>
                <wp:positionV relativeFrom="paragraph">
                  <wp:posOffset>-723900</wp:posOffset>
                </wp:positionV>
                <wp:extent cx="2689860" cy="1981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98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62661" w14:textId="18260C0C" w:rsidR="00C03E86" w:rsidRDefault="00C03E86" w:rsidP="007608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0875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ANJU SAJI</w:t>
                            </w:r>
                          </w:p>
                          <w:p w14:paraId="31547CA0" w14:textId="12C961A3" w:rsidR="00C03E86" w:rsidRDefault="00C03E86" w:rsidP="001D6D1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Muppiriyil House</w:t>
                            </w:r>
                          </w:p>
                          <w:p w14:paraId="5503763A" w14:textId="60EB6ABA" w:rsidR="00C03E86" w:rsidRDefault="00C03E86" w:rsidP="001D6D1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Kulakadu, Thriuvalla P.O</w:t>
                            </w:r>
                          </w:p>
                          <w:p w14:paraId="5129A0D3" w14:textId="0A46248A" w:rsidR="00C03E86" w:rsidRDefault="00C03E86" w:rsidP="001D6D1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Pathanamthitta, Kerala </w:t>
                            </w:r>
                          </w:p>
                          <w:p w14:paraId="5B27988E" w14:textId="54422943" w:rsidR="00C03E86" w:rsidRDefault="00C03E86" w:rsidP="001D6D1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Pin: 689101</w:t>
                            </w:r>
                          </w:p>
                          <w:p w14:paraId="0935C7D5" w14:textId="4979D388" w:rsidR="0077763C" w:rsidRDefault="0077763C" w:rsidP="001D6D13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anjusaji9527@gmail.com</w:t>
                            </w:r>
                          </w:p>
                          <w:p w14:paraId="2B97A4EC" w14:textId="46F7EFB7" w:rsidR="00C03E86" w:rsidRDefault="00C03E86" w:rsidP="001F7120">
                            <w:pPr>
                              <w:jc w:val="both"/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7559819835</w:t>
                            </w:r>
                          </w:p>
                          <w:p w14:paraId="263ACC92" w14:textId="26F79161" w:rsidR="00C03E86" w:rsidRDefault="00C03E86" w:rsidP="007608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C45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1pt;margin-top:-57pt;width:211.8pt;height:1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" fillcolor="#bfbfbf [2412]" stroked="f">
                <v:textbox>
                  <w:txbxContent>
                    <w:p w14:paraId="70862661" w14:textId="18260C0C" w:rsidR="00C03E86" w:rsidRDefault="00C03E86" w:rsidP="0076087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0875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ANJU SAJI</w:t>
                      </w:r>
                    </w:p>
                    <w:p w14:paraId="31547CA0" w14:textId="12C961A3" w:rsidR="00C03E86" w:rsidRDefault="00C03E86" w:rsidP="001D6D13">
                      <w:pPr>
                        <w:jc w:val="both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Muppiriyil House</w:t>
                      </w:r>
                    </w:p>
                    <w:p w14:paraId="5503763A" w14:textId="60EB6ABA" w:rsidR="00C03E86" w:rsidRDefault="00C03E86" w:rsidP="001D6D13">
                      <w:pPr>
                        <w:jc w:val="both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Kulakadu, Thriuvalla P.O</w:t>
                      </w:r>
                    </w:p>
                    <w:p w14:paraId="5129A0D3" w14:textId="0A46248A" w:rsidR="00C03E86" w:rsidRDefault="00C03E86" w:rsidP="001D6D13">
                      <w:pPr>
                        <w:jc w:val="both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Pathanamthitta, Kerala </w:t>
                      </w:r>
                    </w:p>
                    <w:p w14:paraId="5B27988E" w14:textId="54422943" w:rsidR="00C03E86" w:rsidRDefault="00C03E86" w:rsidP="001D6D13">
                      <w:pPr>
                        <w:jc w:val="both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Pin: 689101</w:t>
                      </w:r>
                    </w:p>
                    <w:p w14:paraId="0935C7D5" w14:textId="4979D388" w:rsidR="0077763C" w:rsidRDefault="0077763C" w:rsidP="001D6D13">
                      <w:pPr>
                        <w:jc w:val="both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anjusaji9527@gmail.com</w:t>
                      </w:r>
                    </w:p>
                    <w:p w14:paraId="2B97A4EC" w14:textId="46F7EFB7" w:rsidR="00C03E86" w:rsidRDefault="00C03E86" w:rsidP="001F7120">
                      <w:pPr>
                        <w:jc w:val="both"/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7559819835</w:t>
                      </w:r>
                    </w:p>
                    <w:p w14:paraId="263ACC92" w14:textId="26F79161" w:rsidR="00C03E86" w:rsidRDefault="00C03E86" w:rsidP="00760875"/>
                  </w:txbxContent>
                </v:textbox>
              </v:shape>
            </w:pict>
          </mc:Fallback>
        </mc:AlternateContent>
      </w:r>
      <w:r w:rsidR="007850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DA2A7" wp14:editId="0D1126FC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43825" cy="2181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2181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E3E90" id="Rectangle 2" o:spid="_x0000_s1026" style="position:absolute;margin-left:558.55pt;margin-top:-1in;width:609.75pt;height:171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" fillcolor="#bfbfbf [2412]" strokecolor="#bfbfbf [2412]" strokeweight="2pt">
                <w10:wrap anchorx="page"/>
              </v:rect>
            </w:pict>
          </mc:Fallback>
        </mc:AlternateContent>
      </w:r>
      <w:r w:rsidR="007850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B20F23" wp14:editId="6E35E189">
                <wp:simplePos x="0" y="0"/>
                <wp:positionH relativeFrom="column">
                  <wp:posOffset>952500</wp:posOffset>
                </wp:positionH>
                <wp:positionV relativeFrom="paragraph">
                  <wp:posOffset>1209676</wp:posOffset>
                </wp:positionV>
                <wp:extent cx="5485130" cy="1581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13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6DFCB4" w14:textId="77777777" w:rsidR="00C03E86" w:rsidRDefault="00C03E86" w:rsidP="001A5E5C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621C74" w14:textId="67469FD1" w:rsidR="00C03E86" w:rsidRPr="001A5E5C" w:rsidRDefault="00C03E86" w:rsidP="001A5E5C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6C7A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OBJECTIVE</w:t>
                            </w:r>
                          </w:p>
                          <w:p w14:paraId="08FAD150" w14:textId="2BB598EA" w:rsidR="00C03E86" w:rsidRPr="00ED6C7A" w:rsidRDefault="00C03E86" w:rsidP="0077763C">
                            <w:pPr>
                              <w:spacing w:line="360" w:lineRule="auto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gain experience in 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utilize my skills and knowledge to increase productivity and quality output of the organization. I also intend to build a career in a leading organization with commitment, dedication and planning which will help create an atmosphere for potentiality, efficiency and elevation of my career and my individual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20F2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75pt;margin-top:95.25pt;width:431.9pt;height:1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" filled="f" stroked="f">
                <v:textbox>
                  <w:txbxContent>
                    <w:p w14:paraId="1B6DFCB4" w14:textId="77777777" w:rsidR="00C03E86" w:rsidRDefault="00C03E86" w:rsidP="001A5E5C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C621C74" w14:textId="67469FD1" w:rsidR="00C03E86" w:rsidRPr="001A5E5C" w:rsidRDefault="00C03E86" w:rsidP="001A5E5C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6C7A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OBJECTIVE</w:t>
                      </w:r>
                    </w:p>
                    <w:p w14:paraId="08FAD150" w14:textId="2BB598EA" w:rsidR="00C03E86" w:rsidRPr="00ED6C7A" w:rsidRDefault="00C03E86" w:rsidP="0077763C">
                      <w:pPr>
                        <w:spacing w:line="360" w:lineRule="auto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gain experience in </w:t>
                      </w:r>
                      <w:bookmarkStart w:id="1" w:name="_GoBack"/>
                      <w:bookmarkEnd w:id="1"/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utilize my skills and knowledge to increase productivity and quality output of the organization. I also intend to build a career in a leading organization with commitment, dedication and planning which will help create an atmosphere for potentiality, efficiency and elevation of my career and my individual growth.</w:t>
                      </w:r>
                    </w:p>
                  </w:txbxContent>
                </v:textbox>
              </v:shape>
            </w:pict>
          </mc:Fallback>
        </mc:AlternateContent>
      </w:r>
      <w:r w:rsidR="00C50A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8225F2" wp14:editId="0BD9D25F">
                <wp:simplePos x="0" y="0"/>
                <wp:positionH relativeFrom="page">
                  <wp:align>left</wp:align>
                </wp:positionH>
                <wp:positionV relativeFrom="paragraph">
                  <wp:posOffset>4076700</wp:posOffset>
                </wp:positionV>
                <wp:extent cx="2049780" cy="1885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BC565" w14:textId="1BAA55A3" w:rsidR="00C03E86" w:rsidRDefault="00C03E86" w:rsidP="0077763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FC0">
                              <w:rPr>
                                <w:b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EXTRA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536FC0">
                              <w:rPr>
                                <w:b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CURRICULAR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Pr="00536FC0">
                              <w:rPr>
                                <w:b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ACTIVITIES</w:t>
                            </w:r>
                          </w:p>
                          <w:p w14:paraId="70A3FE64" w14:textId="5E633AA9" w:rsidR="00C03E86" w:rsidRDefault="00C03E86" w:rsidP="00536FC0">
                            <w:pPr>
                              <w:rPr>
                                <w:b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CE5ACF" w14:textId="5AB15C80" w:rsidR="00C03E86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276" w:lineRule="auto"/>
                              <w:ind w:left="426" w:right="-37" w:hanging="284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C1E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of Bharat Scouts and Guides during high school.</w:t>
                            </w:r>
                          </w:p>
                          <w:p w14:paraId="613670D1" w14:textId="16EEF281" w:rsidR="00C03E86" w:rsidRPr="00B84C1E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276" w:lineRule="auto"/>
                              <w:ind w:left="426" w:right="-37" w:hanging="284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Active in sports and arts during school.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25F2" id="Text Box 26" o:spid="_x0000_s1028" type="#_x0000_t202" style="position:absolute;left:0;text-align:left;margin-left:0;margin-top:321pt;width:161.4pt;height:148.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" filled="f" stroked="f">
                <v:textbox>
                  <w:txbxContent>
                    <w:p w14:paraId="7CCBC565" w14:textId="1BAA55A3" w:rsidR="00C03E86" w:rsidRDefault="00C03E86" w:rsidP="0077763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FC0">
                        <w:rPr>
                          <w:b/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EXTRA</w:t>
                      </w:r>
                      <w:r>
                        <w:rPr>
                          <w:b/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536FC0">
                        <w:rPr>
                          <w:b/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CURRICULAR </w:t>
                      </w:r>
                      <w:r>
                        <w:rPr>
                          <w:b/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Pr="00536FC0">
                        <w:rPr>
                          <w:b/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ACTIVITIES</w:t>
                      </w:r>
                    </w:p>
                    <w:p w14:paraId="70A3FE64" w14:textId="5E633AA9" w:rsidR="00C03E86" w:rsidRDefault="00C03E86" w:rsidP="00536FC0">
                      <w:pPr>
                        <w:rPr>
                          <w:b/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CE5ACF" w14:textId="5AB15C80" w:rsidR="00C03E86" w:rsidRDefault="00C03E86" w:rsidP="00CC3842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276" w:lineRule="auto"/>
                        <w:ind w:left="426" w:right="-37" w:hanging="284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C1E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of Bharat Scouts and Guides during high school.</w:t>
                      </w:r>
                    </w:p>
                    <w:p w14:paraId="613670D1" w14:textId="16EEF281" w:rsidR="00C03E86" w:rsidRPr="00B84C1E" w:rsidRDefault="00C03E86" w:rsidP="00CC3842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276" w:lineRule="auto"/>
                        <w:ind w:left="426" w:right="-37" w:hanging="284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Active in sports and arts during school.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0A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4EBC0F" wp14:editId="61EC4773">
                <wp:simplePos x="0" y="0"/>
                <wp:positionH relativeFrom="page">
                  <wp:align>left</wp:align>
                </wp:positionH>
                <wp:positionV relativeFrom="paragraph">
                  <wp:posOffset>5857875</wp:posOffset>
                </wp:positionV>
                <wp:extent cx="2057400" cy="17335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8C6812" w14:textId="77777777" w:rsidR="00C50A78" w:rsidRDefault="00C50A78" w:rsidP="0077763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4F9446" w14:textId="3C19EC56" w:rsidR="008A7177" w:rsidRDefault="008A7177" w:rsidP="0077763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7177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INTERNSHIPS</w:t>
                            </w:r>
                          </w:p>
                          <w:p w14:paraId="4F40C701" w14:textId="031F4AE8" w:rsidR="008A7177" w:rsidRDefault="008A7177" w:rsidP="008A7177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895C14" w14:textId="6017EBD3" w:rsidR="008A7177" w:rsidRDefault="00060301" w:rsidP="00314CD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276" w:lineRule="auto"/>
                              <w:ind w:left="284" w:hanging="142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8A7177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Audrey Technologies at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A7177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Kaloor, Ernakulam in PHP.</w:t>
                            </w:r>
                          </w:p>
                          <w:p w14:paraId="4A12AD4B" w14:textId="092EF6F8" w:rsidR="008A7177" w:rsidRPr="008A7177" w:rsidRDefault="00060301" w:rsidP="00314CD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276" w:lineRule="auto"/>
                              <w:ind w:left="284" w:hanging="142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8A7177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Kerala Kaumudy news-bureau.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BC0F" id="Text Box 31" o:spid="_x0000_s1029" type="#_x0000_t202" style="position:absolute;left:0;text-align:left;margin-left:0;margin-top:461.25pt;width:162pt;height:136.5pt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" filled="f" stroked="f">
                <v:textbox>
                  <w:txbxContent>
                    <w:p w14:paraId="498C6812" w14:textId="77777777" w:rsidR="00C50A78" w:rsidRDefault="00C50A78" w:rsidP="0077763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4F9446" w14:textId="3C19EC56" w:rsidR="008A7177" w:rsidRDefault="008A7177" w:rsidP="0077763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7177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INTERNSHIPS</w:t>
                      </w:r>
                    </w:p>
                    <w:p w14:paraId="4F40C701" w14:textId="031F4AE8" w:rsidR="008A7177" w:rsidRDefault="008A7177" w:rsidP="008A7177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895C14" w14:textId="6017EBD3" w:rsidR="008A7177" w:rsidRDefault="00060301" w:rsidP="00314CD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276" w:lineRule="auto"/>
                        <w:ind w:left="284" w:hanging="142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8A7177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Audrey Technologies at 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A7177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Kaloor, Ernakulam in PHP.</w:t>
                      </w:r>
                    </w:p>
                    <w:p w14:paraId="4A12AD4B" w14:textId="092EF6F8" w:rsidR="008A7177" w:rsidRPr="008A7177" w:rsidRDefault="00060301" w:rsidP="00314CD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276" w:lineRule="auto"/>
                        <w:ind w:left="284" w:hanging="142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8A7177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Kerala Kaumudy news-bureau.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0A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5F2CD" wp14:editId="3829D0A8">
                <wp:simplePos x="0" y="0"/>
                <wp:positionH relativeFrom="page">
                  <wp:align>left</wp:align>
                </wp:positionH>
                <wp:positionV relativeFrom="paragraph">
                  <wp:posOffset>1476375</wp:posOffset>
                </wp:positionV>
                <wp:extent cx="2062480" cy="129159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1291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D0BF8" w14:textId="296627A9" w:rsidR="00C03E86" w:rsidRDefault="00C03E86" w:rsidP="0077763C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</w:t>
                            </w:r>
                            <w:r>
                              <w:t xml:space="preserve"> </w:t>
                            </w:r>
                            <w:r w:rsidRPr="0077763C">
                              <w:rPr>
                                <w:b/>
                              </w:rPr>
                              <w:t>DETAILS</w:t>
                            </w:r>
                          </w:p>
                          <w:p w14:paraId="2D9148F3" w14:textId="37F35B11" w:rsidR="00C03E86" w:rsidRDefault="00C03E86" w:rsidP="000C77F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F95DDE" w14:textId="23C44864" w:rsidR="00C03E86" w:rsidRDefault="00C03E86" w:rsidP="000C77F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Nationality</w:t>
                            </w:r>
                            <w:r>
                              <w:t xml:space="preserve">      </w:t>
                            </w:r>
                            <w:r w:rsidR="00C50A78"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Indian</w:t>
                            </w:r>
                          </w:p>
                          <w:p w14:paraId="5A3F6B43" w14:textId="6879C294" w:rsidR="00C03E86" w:rsidRDefault="00C03E86" w:rsidP="000C77F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of Birth 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27-Sep-1995</w:t>
                            </w:r>
                          </w:p>
                          <w:p w14:paraId="79B3CEA4" w14:textId="4EF936A0" w:rsidR="00C03E86" w:rsidRDefault="00C03E86" w:rsidP="000C77F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Gender             : Female</w:t>
                            </w:r>
                          </w:p>
                          <w:p w14:paraId="7010480B" w14:textId="426BB700" w:rsidR="00C03E86" w:rsidRDefault="00C03E86" w:rsidP="000C77F0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Marital Status :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F2CD" id="Text Box 13" o:spid="_x0000_s1030" type="#_x0000_t202" style="position:absolute;left:0;text-align:left;margin-left:0;margin-top:116.25pt;width:162.4pt;height:101.7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" fillcolor="#bfbfbf [2412]" stroked="f">
                <v:textbox>
                  <w:txbxContent>
                    <w:p w14:paraId="143D0BF8" w14:textId="296627A9" w:rsidR="00C03E86" w:rsidRDefault="00C03E86" w:rsidP="0077763C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</w:t>
                      </w:r>
                      <w:r>
                        <w:t xml:space="preserve"> </w:t>
                      </w:r>
                      <w:r w:rsidRPr="0077763C">
                        <w:rPr>
                          <w:b/>
                        </w:rPr>
                        <w:t>DETAILS</w:t>
                      </w:r>
                    </w:p>
                    <w:p w14:paraId="2D9148F3" w14:textId="37F35B11" w:rsidR="00C03E86" w:rsidRDefault="00C03E86" w:rsidP="000C77F0">
                      <w:pP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F95DDE" w14:textId="23C44864" w:rsidR="00C03E86" w:rsidRDefault="00C03E86" w:rsidP="000C77F0">
                      <w:pP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Nationality</w:t>
                      </w:r>
                      <w:r>
                        <w:t xml:space="preserve">      </w:t>
                      </w:r>
                      <w:r w:rsidR="00C50A78">
                        <w:t xml:space="preserve"> 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Indian</w:t>
                      </w:r>
                    </w:p>
                    <w:p w14:paraId="5A3F6B43" w14:textId="6879C294" w:rsidR="00C03E86" w:rsidRDefault="00C03E86" w:rsidP="000C77F0">
                      <w:pP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of Birth </w:t>
                      </w:r>
                      <w:r>
                        <w:tab/>
                      </w: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27-Sep-1995</w:t>
                      </w:r>
                    </w:p>
                    <w:p w14:paraId="79B3CEA4" w14:textId="4EF936A0" w:rsidR="00C03E86" w:rsidRDefault="00C03E86" w:rsidP="000C77F0">
                      <w:pP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Gender             : Female</w:t>
                      </w:r>
                    </w:p>
                    <w:p w14:paraId="7010480B" w14:textId="426BB700" w:rsidR="00C03E86" w:rsidRDefault="00C03E86" w:rsidP="000C77F0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Marital Status : Single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10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5E0A3" wp14:editId="346AB3B8">
                <wp:simplePos x="0" y="0"/>
                <wp:positionH relativeFrom="column">
                  <wp:posOffset>952500</wp:posOffset>
                </wp:positionH>
                <wp:positionV relativeFrom="paragraph">
                  <wp:posOffset>4343400</wp:posOffset>
                </wp:positionV>
                <wp:extent cx="5437505" cy="1371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C465E" w14:textId="328DA625" w:rsidR="00536FC0" w:rsidRDefault="00536FC0" w:rsidP="00314CD0">
                            <w:pPr>
                              <w:ind w:left="-142" w:firstLine="142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7751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ACADEMIC PROJECTS</w:t>
                            </w:r>
                          </w:p>
                          <w:p w14:paraId="0AFC1FBA" w14:textId="5605E4A1" w:rsidR="00536FC0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426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76F"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Metro Fare Trips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476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about Kochi Metro information </w:t>
                            </w:r>
                            <w:r w:rsidRPr="00F7476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ASP.NET</w:t>
                            </w:r>
                          </w:p>
                          <w:p w14:paraId="16AA0375" w14:textId="3DD198ED" w:rsidR="00536FC0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426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E-Certi  </w:t>
                            </w:r>
                            <w:r w:rsidRPr="00F7476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F7476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nline registration of government certificates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476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Android</w:t>
                            </w:r>
                          </w:p>
                          <w:p w14:paraId="793F991C" w14:textId="6BF079AD" w:rsidR="00536FC0" w:rsidRPr="00F7476F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426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Trackstore </w:t>
                            </w:r>
                            <w:r w:rsidRPr="00F7476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7476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tore department management project for government cable manufacturing company TRACO  CABLES LTD  </w:t>
                            </w:r>
                            <w:r w:rsidRPr="00F7476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F7476F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ASP.NET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E0A3" id="Text Box 12" o:spid="_x0000_s1031" type="#_x0000_t202" style="position:absolute;left:0;text-align:left;margin-left:75pt;margin-top:342pt;width:428.15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" filled="f" stroked="f">
                <v:textbox>
                  <w:txbxContent>
                    <w:p w14:paraId="25FC465E" w14:textId="328DA625" w:rsidR="00536FC0" w:rsidRDefault="00536FC0" w:rsidP="00314CD0">
                      <w:pPr>
                        <w:ind w:left="-142" w:firstLine="142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7751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ACADEMIC PROJECTS</w:t>
                      </w:r>
                    </w:p>
                    <w:p w14:paraId="0AFC1FBA" w14:textId="5605E4A1" w:rsidR="00536FC0" w:rsidRDefault="00536FC0" w:rsidP="0077763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426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76F"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Metro Fare Trips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476F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about Kochi Metro information </w:t>
                      </w:r>
                      <w:r w:rsidRPr="00F7476F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ASP.NET</w:t>
                      </w:r>
                    </w:p>
                    <w:p w14:paraId="16AA0375" w14:textId="3DD198ED" w:rsidR="00536FC0" w:rsidRDefault="00536FC0" w:rsidP="0077763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426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E-Certi  </w:t>
                      </w:r>
                      <w:r w:rsidRPr="00F7476F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F7476F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nline registration of government certificates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476F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Android</w:t>
                      </w:r>
                    </w:p>
                    <w:p w14:paraId="793F991C" w14:textId="6BF079AD" w:rsidR="00536FC0" w:rsidRPr="00F7476F" w:rsidRDefault="00536FC0" w:rsidP="0077763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426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Trackstore </w:t>
                      </w:r>
                      <w:r w:rsidRPr="00F7476F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7476F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tore department management project for government cable manufacturing company TRACO  CABLES LTD  </w:t>
                      </w:r>
                      <w:r w:rsidRPr="00F7476F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F7476F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ASP.NET</w:t>
                      </w:r>
                    </w:p>
                  </w:txbxContent>
                </v:textbox>
              </v:shape>
            </w:pict>
          </mc:Fallback>
        </mc:AlternateContent>
      </w:r>
      <w:r w:rsidR="00314C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7C806" wp14:editId="0A7A833E">
                <wp:simplePos x="0" y="0"/>
                <wp:positionH relativeFrom="page">
                  <wp:align>right</wp:align>
                </wp:positionH>
                <wp:positionV relativeFrom="paragraph">
                  <wp:posOffset>2828925</wp:posOffset>
                </wp:positionV>
                <wp:extent cx="5582920" cy="1562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92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02839" w14:textId="02834974" w:rsidR="00536FC0" w:rsidRPr="001A5E5C" w:rsidRDefault="00536FC0" w:rsidP="00314CD0">
                            <w:pPr>
                              <w:ind w:left="-142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14:paraId="1E1DD531" w14:textId="30F9CB43" w:rsidR="00536FC0" w:rsidRPr="00F7476F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MCA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Amal Jyothi College of Engineering, Kanjirapally, Kerala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KTU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2019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81.2 %</w:t>
                            </w:r>
                          </w:p>
                          <w:p w14:paraId="33952562" w14:textId="5C472F47" w:rsidR="00536FC0" w:rsidRPr="00F7476F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BCA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Parumala Mar Gregorios College, Thiruvalla, Kerala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 University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bookmarkStart w:id="2" w:name="_Hlk1173693"/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bookmarkEnd w:id="2"/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2016</w:t>
                            </w:r>
                            <w:r w:rsidR="001A5E5C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A5E5C"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79.8%</w:t>
                            </w:r>
                          </w:p>
                          <w:p w14:paraId="1B7803F4" w14:textId="4F6BC5C0" w:rsidR="00536FC0" w:rsidRPr="00F7476F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 XII,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S.C.S.H.S.S, Thiruvalla, Kerala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 Board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2013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86%</w:t>
                            </w:r>
                          </w:p>
                          <w:p w14:paraId="6059D6FD" w14:textId="697F8611" w:rsidR="00536FC0" w:rsidRPr="00F7476F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 X,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S.N.V.S.H.S, Thiruvalla, Kerala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 Board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 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2011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</w:t>
                            </w:r>
                            <w:r w:rsidRPr="00F7476F">
                              <w:rPr>
                                <w:rFonts w:asciiTheme="majorHAnsi" w:hAnsiTheme="majorHAnsi" w:cstheme="majorHAnsi"/>
                                <w:noProof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92%</w:t>
                            </w:r>
                          </w:p>
                          <w:p w14:paraId="35308020" w14:textId="77777777" w:rsidR="00536FC0" w:rsidRPr="00037EB6" w:rsidRDefault="00536FC0" w:rsidP="000E7751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spacing w:line="218" w:lineRule="auto"/>
                              <w:ind w:left="284"/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C806" id="Text Box 10" o:spid="_x0000_s1032" type="#_x0000_t202" style="position:absolute;left:0;text-align:left;margin-left:388.4pt;margin-top:222.75pt;width:439.6pt;height:123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" filled="f" stroked="f">
                <v:textbox>
                  <w:txbxContent>
                    <w:p w14:paraId="65E02839" w14:textId="02834974" w:rsidR="00536FC0" w:rsidRPr="001A5E5C" w:rsidRDefault="00536FC0" w:rsidP="00314CD0">
                      <w:pPr>
                        <w:ind w:left="-142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14:paraId="1E1DD531" w14:textId="30F9CB43" w:rsidR="00536FC0" w:rsidRPr="00F7476F" w:rsidRDefault="00536FC0" w:rsidP="007776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851"/>
                        </w:tabs>
                        <w:ind w:left="284" w:hanging="284"/>
                        <w:jc w:val="both"/>
                        <w:rPr>
                          <w:rFonts w:asciiTheme="majorHAnsi" w:hAnsiTheme="majorHAnsi" w:cstheme="majorHAnsi"/>
                          <w:b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MCA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Amal Jyothi College of Engineering, Kanjirapally, Kerala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KTU 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2019 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81.2 %</w:t>
                      </w:r>
                    </w:p>
                    <w:p w14:paraId="33952562" w14:textId="5C472F47" w:rsidR="00536FC0" w:rsidRPr="00F7476F" w:rsidRDefault="00536FC0" w:rsidP="007776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851"/>
                        </w:tabs>
                        <w:ind w:left="284" w:hanging="284"/>
                        <w:jc w:val="both"/>
                        <w:rPr>
                          <w:rFonts w:asciiTheme="majorHAnsi" w:hAnsiTheme="majorHAnsi" w:cstheme="majorHAnsi"/>
                          <w:b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BCA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Parumala Mar Gregorios College, Thiruvalla, Kerala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 University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2" w:name="_Hlk1173693"/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bookmarkEnd w:id="2"/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2016</w:t>
                      </w:r>
                      <w:r w:rsidR="001A5E5C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A5E5C"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79.8%</w:t>
                      </w:r>
                    </w:p>
                    <w:p w14:paraId="1B7803F4" w14:textId="4F6BC5C0" w:rsidR="00536FC0" w:rsidRPr="00F7476F" w:rsidRDefault="00536FC0" w:rsidP="007776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851"/>
                        </w:tabs>
                        <w:ind w:left="284" w:hanging="284"/>
                        <w:jc w:val="both"/>
                        <w:rPr>
                          <w:rFonts w:asciiTheme="majorHAnsi" w:hAnsiTheme="majorHAnsi" w:cstheme="majorHAnsi"/>
                          <w:b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 XII,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S.C.S.H.S.S, Thiruvalla, Kerala 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 Board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</w:t>
                      </w:r>
                      <w:r w:rsidRPr="00F7476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F7476F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2013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86%</w:t>
                      </w:r>
                    </w:p>
                    <w:p w14:paraId="6059D6FD" w14:textId="697F8611" w:rsidR="00536FC0" w:rsidRPr="00F7476F" w:rsidRDefault="00536FC0" w:rsidP="0077763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851"/>
                        </w:tabs>
                        <w:ind w:left="284" w:hanging="284"/>
                        <w:jc w:val="both"/>
                        <w:rPr>
                          <w:rFonts w:asciiTheme="majorHAnsi" w:hAnsiTheme="majorHAnsi" w:cstheme="majorHAnsi"/>
                          <w:b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 X,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S.N.V.S.H.S, Thiruvalla, Kerala 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|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 Board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 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2011</w:t>
                      </w:r>
                      <w:r w:rsidRPr="00F7476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</w:t>
                      </w:r>
                      <w:r w:rsidRPr="00F7476F">
                        <w:rPr>
                          <w:rFonts w:asciiTheme="majorHAnsi" w:hAnsiTheme="majorHAnsi" w:cstheme="majorHAnsi"/>
                          <w:noProof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92%</w:t>
                      </w:r>
                    </w:p>
                    <w:p w14:paraId="35308020" w14:textId="77777777" w:rsidR="00536FC0" w:rsidRPr="00037EB6" w:rsidRDefault="00536FC0" w:rsidP="000E7751">
                      <w:pPr>
                        <w:pStyle w:val="ListParagraph"/>
                        <w:tabs>
                          <w:tab w:val="left" w:pos="851"/>
                        </w:tabs>
                        <w:spacing w:line="218" w:lineRule="auto"/>
                        <w:ind w:left="284"/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474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B8B69C" wp14:editId="41F9A827">
                <wp:simplePos x="0" y="0"/>
                <wp:positionH relativeFrom="page">
                  <wp:posOffset>2162175</wp:posOffset>
                </wp:positionH>
                <wp:positionV relativeFrom="paragraph">
                  <wp:posOffset>7477125</wp:posOffset>
                </wp:positionV>
                <wp:extent cx="5476875" cy="1638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BD069" w14:textId="4A850CEE" w:rsidR="00A4740D" w:rsidRDefault="00452EEA" w:rsidP="00452EEA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EEA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AWARDS AND ACHIEVEMENTS</w:t>
                            </w:r>
                          </w:p>
                          <w:p w14:paraId="2FDA8F45" w14:textId="5D0BD36A" w:rsidR="00452EEA" w:rsidRDefault="00452EEA" w:rsidP="0077763C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276" w:lineRule="auto"/>
                              <w:ind w:left="284" w:hanging="284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Won Best Outgoing Student award from Parumala Mar Gregorios College in 2016.</w:t>
                            </w:r>
                          </w:p>
                          <w:p w14:paraId="29BA6D9D" w14:textId="01D09252" w:rsidR="00452EEA" w:rsidRDefault="00452EEA" w:rsidP="0077763C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276" w:lineRule="auto"/>
                              <w:ind w:left="284" w:hanging="284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Won prize in state level intercollege elocution competition held at Devasom Board Pampa College Parumala in 2016.</w:t>
                            </w:r>
                          </w:p>
                          <w:p w14:paraId="3989F50F" w14:textId="2C2855F7" w:rsidR="00452EEA" w:rsidRDefault="00452EEA" w:rsidP="0077763C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line="276" w:lineRule="auto"/>
                              <w:ind w:left="284" w:hanging="284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Won prize at Block level in the debate competition </w:t>
                            </w:r>
                            <w:r w:rsidR="008A7177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‘Speak for India’ organised by Federal Bank in 2018.</w:t>
                            </w:r>
                          </w:p>
                          <w:p w14:paraId="475D70A8" w14:textId="77777777" w:rsidR="00452EEA" w:rsidRPr="00452EEA" w:rsidRDefault="00452EEA" w:rsidP="00452EEA">
                            <w:pPr>
                              <w:pStyle w:val="ListParagraph"/>
                              <w:ind w:left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B69C" id="Text Box 28" o:spid="_x0000_s1033" type="#_x0000_t202" style="position:absolute;left:0;text-align:left;margin-left:170.25pt;margin-top:588.75pt;width:431.25pt;height:12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" filled="f" stroked="f">
                <v:textbox>
                  <w:txbxContent>
                    <w:p w14:paraId="791BD069" w14:textId="4A850CEE" w:rsidR="00A4740D" w:rsidRDefault="00452EEA" w:rsidP="00452EEA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EEA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AWARDS AND ACHIEVEMENTS</w:t>
                      </w:r>
                    </w:p>
                    <w:p w14:paraId="2FDA8F45" w14:textId="5D0BD36A" w:rsidR="00452EEA" w:rsidRDefault="00452EEA" w:rsidP="0077763C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line="276" w:lineRule="auto"/>
                        <w:ind w:left="284" w:hanging="284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Won Best Outgoing Student award from Parumala Mar Gregorios College in 2016.</w:t>
                      </w:r>
                    </w:p>
                    <w:p w14:paraId="29BA6D9D" w14:textId="01D09252" w:rsidR="00452EEA" w:rsidRDefault="00452EEA" w:rsidP="0077763C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line="276" w:lineRule="auto"/>
                        <w:ind w:left="284" w:hanging="284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Won prize in state level intercollege elocution competition held at Devasom Board Pampa College Parumala in 2016.</w:t>
                      </w:r>
                    </w:p>
                    <w:p w14:paraId="3989F50F" w14:textId="2C2855F7" w:rsidR="00452EEA" w:rsidRDefault="00452EEA" w:rsidP="0077763C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line="276" w:lineRule="auto"/>
                        <w:ind w:left="284" w:hanging="284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Won prize at Block level in the debate competition </w:t>
                      </w:r>
                      <w:r w:rsidR="008A7177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‘Speak for India’ organised by Federal Bank in 2018.</w:t>
                      </w:r>
                    </w:p>
                    <w:p w14:paraId="475D70A8" w14:textId="77777777" w:rsidR="00452EEA" w:rsidRPr="00452EEA" w:rsidRDefault="00452EEA" w:rsidP="00452EEA">
                      <w:pPr>
                        <w:pStyle w:val="ListParagraph"/>
                        <w:ind w:left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474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F922D" wp14:editId="52A76C3B">
                <wp:simplePos x="0" y="0"/>
                <wp:positionH relativeFrom="page">
                  <wp:posOffset>2162175</wp:posOffset>
                </wp:positionH>
                <wp:positionV relativeFrom="paragraph">
                  <wp:posOffset>5905500</wp:posOffset>
                </wp:positionV>
                <wp:extent cx="5591175" cy="1428750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260BD2" w14:textId="71F4452A" w:rsidR="001A5E5C" w:rsidRDefault="00452EEA" w:rsidP="003C3308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6FC0" w:rsidRPr="003C3308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 COMPETENCIES</w:t>
                            </w:r>
                          </w:p>
                          <w:p w14:paraId="0598862E" w14:textId="6ABC85BD" w:rsidR="00536FC0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 and communications skills.</w:t>
                            </w:r>
                          </w:p>
                          <w:p w14:paraId="5D638EBB" w14:textId="19B1FDD7" w:rsidR="00536FC0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 responsibility for actions: involved, participative, enthusiastic and self-determined to complete the action.</w:t>
                            </w:r>
                          </w:p>
                          <w:p w14:paraId="5C63D062" w14:textId="78E7EF4A" w:rsidR="00536FC0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problems while ensuring rules and directives are followed.</w:t>
                            </w:r>
                          </w:p>
                          <w:p w14:paraId="74D3F0FA" w14:textId="6D9553C2" w:rsidR="00536FC0" w:rsidRDefault="00536FC0" w:rsidP="0077763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Effective presentation and analytical skills which help me to improve my self-confidence.</w:t>
                            </w:r>
                          </w:p>
                          <w:p w14:paraId="6FC2B42C" w14:textId="77777777" w:rsidR="00536FC0" w:rsidRPr="003C3308" w:rsidRDefault="00536FC0" w:rsidP="00CF649D">
                            <w:pPr>
                              <w:pStyle w:val="ListParagraph"/>
                              <w:ind w:left="426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4BF93F" w14:textId="57A344AD" w:rsidR="00536FC0" w:rsidRDefault="0053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922D" id="Text Box 21" o:spid="_x0000_s1034" type="#_x0000_t202" style="position:absolute;left:0;text-align:left;margin-left:170.25pt;margin-top:465pt;width:440.25pt;height:112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" filled="f" stroked="f">
                <v:textbox>
                  <w:txbxContent>
                    <w:p w14:paraId="31260BD2" w14:textId="71F4452A" w:rsidR="001A5E5C" w:rsidRDefault="00452EEA" w:rsidP="003C3308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6FC0" w:rsidRPr="003C3308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 COMPETENCIES</w:t>
                      </w:r>
                    </w:p>
                    <w:p w14:paraId="0598862E" w14:textId="6ABC85BD" w:rsidR="00536FC0" w:rsidRDefault="00536FC0" w:rsidP="0077763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276" w:lineRule="auto"/>
                        <w:ind w:left="426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 and communications skills.</w:t>
                      </w:r>
                    </w:p>
                    <w:p w14:paraId="5D638EBB" w14:textId="19B1FDD7" w:rsidR="00536FC0" w:rsidRDefault="00536FC0" w:rsidP="0077763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276" w:lineRule="auto"/>
                        <w:ind w:left="426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 responsibility for actions: involved, participative, enthusiastic and self-determined to complete the action.</w:t>
                      </w:r>
                    </w:p>
                    <w:p w14:paraId="5C63D062" w14:textId="78E7EF4A" w:rsidR="00536FC0" w:rsidRDefault="00536FC0" w:rsidP="0077763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276" w:lineRule="auto"/>
                        <w:ind w:left="426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problems while ensuring rules and directives are followed.</w:t>
                      </w:r>
                    </w:p>
                    <w:p w14:paraId="74D3F0FA" w14:textId="6D9553C2" w:rsidR="00536FC0" w:rsidRDefault="00536FC0" w:rsidP="0077763C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426"/>
                        <w:jc w:val="both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Effective presentation and analytical skills which help me to improve my self-confidence.</w:t>
                      </w:r>
                    </w:p>
                    <w:p w14:paraId="6FC2B42C" w14:textId="77777777" w:rsidR="00536FC0" w:rsidRPr="003C3308" w:rsidRDefault="00536FC0" w:rsidP="00CF649D">
                      <w:pPr>
                        <w:pStyle w:val="ListParagraph"/>
                        <w:ind w:left="426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4BF93F" w14:textId="57A344AD" w:rsidR="00536FC0" w:rsidRDefault="00536FC0"/>
                  </w:txbxContent>
                </v:textbox>
                <w10:wrap anchorx="page"/>
              </v:shape>
            </w:pict>
          </mc:Fallback>
        </mc:AlternateContent>
      </w:r>
      <w:r w:rsidR="00265A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C2B95" wp14:editId="2B3BC50E">
                <wp:simplePos x="0" y="0"/>
                <wp:positionH relativeFrom="page">
                  <wp:posOffset>19050</wp:posOffset>
                </wp:positionH>
                <wp:positionV relativeFrom="paragraph">
                  <wp:posOffset>1257299</wp:posOffset>
                </wp:positionV>
                <wp:extent cx="2009775" cy="0"/>
                <wp:effectExtent l="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EC59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99pt" to="159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" strokecolor="black [3040]" strokeweight="2.25pt">
                <w10:wrap anchorx="page"/>
              </v:line>
            </w:pict>
          </mc:Fallback>
        </mc:AlternateContent>
      </w:r>
      <w:r w:rsidR="008A71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6557E6" wp14:editId="76268597">
                <wp:simplePos x="0" y="0"/>
                <wp:positionH relativeFrom="page">
                  <wp:align>left</wp:align>
                </wp:positionH>
                <wp:positionV relativeFrom="paragraph">
                  <wp:posOffset>7496175</wp:posOffset>
                </wp:positionV>
                <wp:extent cx="2028825" cy="1638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F8101" w14:textId="43F72261" w:rsidR="00C03E86" w:rsidRDefault="00C03E86" w:rsidP="0077763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C1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  <w:p w14:paraId="6901C82B" w14:textId="3E09F6F5" w:rsidR="00C03E86" w:rsidRDefault="00C03E86" w:rsidP="00CC3842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53FA76" w14:textId="4E785C70" w:rsidR="00C03E86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ind w:left="284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842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Listening to music.</w:t>
                            </w:r>
                          </w:p>
                          <w:p w14:paraId="7A7F0B60" w14:textId="7BB4688E" w:rsidR="00C03E86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ind w:left="284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Playing Badminton.</w:t>
                            </w:r>
                          </w:p>
                          <w:p w14:paraId="531C1C13" w14:textId="1DCC6595" w:rsidR="00C03E86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ind w:left="284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Taking care of pets.</w:t>
                            </w:r>
                          </w:p>
                          <w:p w14:paraId="4561B48F" w14:textId="0088C516" w:rsidR="00C03E86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ind w:left="284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Cycling.</w:t>
                            </w:r>
                          </w:p>
                          <w:p w14:paraId="19FD8B13" w14:textId="77777777" w:rsidR="00C03E86" w:rsidRPr="00CC3842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ind w:left="284" w:hanging="284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57E6" id="Text Box 27" o:spid="_x0000_s1035" type="#_x0000_t202" style="position:absolute;left:0;text-align:left;margin-left:0;margin-top:590.25pt;width:159.75pt;height:129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" filled="f" stroked="f">
                <v:textbox>
                  <w:txbxContent>
                    <w:p w14:paraId="116F8101" w14:textId="43F72261" w:rsidR="00C03E86" w:rsidRDefault="00C03E86" w:rsidP="0077763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C1E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  <w:p w14:paraId="6901C82B" w14:textId="3E09F6F5" w:rsidR="00C03E86" w:rsidRDefault="00C03E86" w:rsidP="00CC3842">
                      <w:pP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53FA76" w14:textId="4E785C70" w:rsidR="00C03E86" w:rsidRDefault="00C03E86" w:rsidP="00CC3842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ind w:left="284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842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Listening to music.</w:t>
                      </w:r>
                    </w:p>
                    <w:p w14:paraId="7A7F0B60" w14:textId="7BB4688E" w:rsidR="00C03E86" w:rsidRDefault="00C03E86" w:rsidP="00CC3842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ind w:left="284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Playing Badminton.</w:t>
                      </w:r>
                    </w:p>
                    <w:p w14:paraId="531C1C13" w14:textId="1DCC6595" w:rsidR="00C03E86" w:rsidRDefault="00C03E86" w:rsidP="00CC3842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ind w:left="284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Taking care of pets.</w:t>
                      </w:r>
                    </w:p>
                    <w:p w14:paraId="4561B48F" w14:textId="0088C516" w:rsidR="00C03E86" w:rsidRDefault="00C03E86" w:rsidP="00CC3842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ind w:left="284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Cycling.</w:t>
                      </w:r>
                    </w:p>
                    <w:p w14:paraId="19FD8B13" w14:textId="77777777" w:rsidR="00C03E86" w:rsidRPr="00CC3842" w:rsidRDefault="00C03E86" w:rsidP="00CC3842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ind w:left="284" w:hanging="284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312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60DD9" wp14:editId="5CF1367C">
                <wp:simplePos x="0" y="0"/>
                <wp:positionH relativeFrom="column">
                  <wp:posOffset>-1104900</wp:posOffset>
                </wp:positionH>
                <wp:positionV relativeFrom="paragraph">
                  <wp:posOffset>2809875</wp:posOffset>
                </wp:positionV>
                <wp:extent cx="1926590" cy="1181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7FC73" w14:textId="4F0C4367" w:rsidR="00C03E86" w:rsidRDefault="00C03E86" w:rsidP="0077763C">
                            <w:pPr>
                              <w:ind w:left="-142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27A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CERTIFICATIONS</w:t>
                            </w:r>
                          </w:p>
                          <w:p w14:paraId="0A65BC4B" w14:textId="7BF53227" w:rsidR="00C03E86" w:rsidRDefault="00C03E86" w:rsidP="00536FC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E53553" w14:textId="4BF0038C" w:rsidR="00C03E86" w:rsidRPr="00536FC0" w:rsidRDefault="00C03E86" w:rsidP="00CC384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276" w:lineRule="auto"/>
                              <w:ind w:left="142" w:hanging="142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36FC0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Redhat Certified System Administrator.</w:t>
                            </w:r>
                          </w:p>
                          <w:p w14:paraId="51C4F7FC" w14:textId="64262B98" w:rsidR="00C03E86" w:rsidRPr="00536FC0" w:rsidRDefault="00C03E86" w:rsidP="00CC3842">
                            <w:pPr>
                              <w:pStyle w:val="ListParagraph"/>
                              <w:spacing w:line="276" w:lineRule="auto"/>
                              <w:ind w:left="142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FC0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180-265-886</w:t>
                            </w:r>
                          </w:p>
                          <w:p w14:paraId="6DAEE9A7" w14:textId="77777777" w:rsidR="00C03E86" w:rsidRPr="00536FC0" w:rsidRDefault="00C03E86" w:rsidP="00536FC0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0DD9" id="Text Box 25" o:spid="_x0000_s1036" type="#_x0000_t202" style="position:absolute;left:0;text-align:left;margin-left:-87pt;margin-top:221.25pt;width:151.7pt;height:9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" filled="f" stroked="f">
                <v:textbox>
                  <w:txbxContent>
                    <w:p w14:paraId="7F07FC73" w14:textId="4F0C4367" w:rsidR="00C03E86" w:rsidRDefault="00C03E86" w:rsidP="0077763C">
                      <w:pPr>
                        <w:ind w:left="-142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27A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CERTIFICATIONS</w:t>
                      </w:r>
                    </w:p>
                    <w:p w14:paraId="0A65BC4B" w14:textId="7BF53227" w:rsidR="00C03E86" w:rsidRDefault="00C03E86" w:rsidP="00536FC0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E53553" w14:textId="4BF0038C" w:rsidR="00C03E86" w:rsidRPr="00536FC0" w:rsidRDefault="00C03E86" w:rsidP="00CC384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276" w:lineRule="auto"/>
                        <w:ind w:left="142" w:hanging="142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36FC0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Redhat Certified System Administrator.</w:t>
                      </w:r>
                    </w:p>
                    <w:p w14:paraId="51C4F7FC" w14:textId="64262B98" w:rsidR="00C03E86" w:rsidRPr="00536FC0" w:rsidRDefault="00C03E86" w:rsidP="00CC3842">
                      <w:pPr>
                        <w:pStyle w:val="ListParagraph"/>
                        <w:spacing w:line="276" w:lineRule="auto"/>
                        <w:ind w:left="142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FC0"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180-265-886</w:t>
                      </w:r>
                    </w:p>
                    <w:p w14:paraId="6DAEE9A7" w14:textId="77777777" w:rsidR="00C03E86" w:rsidRPr="00536FC0" w:rsidRDefault="00C03E86" w:rsidP="00536FC0">
                      <w:pPr>
                        <w:pStyle w:val="ListParagraph"/>
                        <w:rPr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7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65C1C" wp14:editId="3F19D9ED">
                <wp:simplePos x="0" y="0"/>
                <wp:positionH relativeFrom="column">
                  <wp:posOffset>986997</wp:posOffset>
                </wp:positionH>
                <wp:positionV relativeFrom="paragraph">
                  <wp:posOffset>4447658</wp:posOffset>
                </wp:positionV>
                <wp:extent cx="5581650" cy="78466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784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0BEBE" w14:textId="1CBBE5F7" w:rsidR="00C03E86" w:rsidRDefault="00C03E86" w:rsidP="000E77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68E52A" w14:textId="77777777" w:rsidR="00C03E86" w:rsidRDefault="00C03E8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5C1C" id="Text Box 11" o:spid="_x0000_s1037" type="#_x0000_t202" style="position:absolute;left:0;text-align:left;margin-left:77.7pt;margin-top:350.2pt;width:439.5pt;height:617.8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" filled="f" stroked="f">
                <v:textbox style="mso-fit-shape-to-text:t">
                  <w:txbxContent>
                    <w:p w14:paraId="1790BEBE" w14:textId="1CBBE5F7" w:rsidR="00C03E86" w:rsidRDefault="00C03E86" w:rsidP="000E775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68E52A" w14:textId="77777777" w:rsidR="00C03E86" w:rsidRDefault="00C03E86"/>
                  </w:txbxContent>
                </v:textbox>
              </v:shape>
            </w:pict>
          </mc:Fallback>
        </mc:AlternateContent>
      </w:r>
      <w:r w:rsidR="00C02E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CDEF2" wp14:editId="083B08DF">
                <wp:simplePos x="0" y="0"/>
                <wp:positionH relativeFrom="column">
                  <wp:posOffset>972820</wp:posOffset>
                </wp:positionH>
                <wp:positionV relativeFrom="paragraph">
                  <wp:posOffset>1270650</wp:posOffset>
                </wp:positionV>
                <wp:extent cx="5582093" cy="7846828"/>
                <wp:effectExtent l="0" t="0" r="1905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093" cy="78468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F2A0" id="Rectangle 8" o:spid="_x0000_s1026" style="position:absolute;margin-left:76.6pt;margin-top:100.05pt;width:439.55pt;height:6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" fillcolor="white [3212]" strokecolor="black [3213]" strokeweight="2pt"/>
            </w:pict>
          </mc:Fallback>
        </mc:AlternateContent>
      </w:r>
      <w:r w:rsidR="00C02E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CD50E" wp14:editId="73F52FB6">
                <wp:simplePos x="0" y="0"/>
                <wp:positionH relativeFrom="margin">
                  <wp:align>center</wp:align>
                </wp:positionH>
                <wp:positionV relativeFrom="paragraph">
                  <wp:posOffset>1352447</wp:posOffset>
                </wp:positionV>
                <wp:extent cx="2030730" cy="793750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79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DF2BDD" w14:textId="68200A95" w:rsidR="00C03E86" w:rsidRDefault="00C03E86" w:rsidP="00C02E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CD50E" id="Text Box 7" o:spid="_x0000_s1038" type="#_x0000_t202" style="position:absolute;left:0;text-align:left;margin-left:0;margin-top:106.5pt;width:159.9pt;height:625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" filled="f" stroked="f">
                <v:textbox style="mso-fit-shape-to-text:t">
                  <w:txbxContent>
                    <w:p w14:paraId="21DF2BDD" w14:textId="68200A95" w:rsidR="00C03E86" w:rsidRDefault="00C03E86" w:rsidP="00C02E21">
                      <w:pPr>
                        <w:jc w:val="center"/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0527" w:rsidRPr="00760875" w:rsidSect="00760875">
      <w:pgSz w:w="12240" w:h="15840"/>
      <w:pgMar w:top="1440" w:right="144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8F4C5" w14:textId="77777777" w:rsidR="00427E38" w:rsidRDefault="00427E38" w:rsidP="005A7565">
      <w:r>
        <w:separator/>
      </w:r>
    </w:p>
  </w:endnote>
  <w:endnote w:type="continuationSeparator" w:id="0">
    <w:p w14:paraId="4FB72C7E" w14:textId="77777777" w:rsidR="00427E38" w:rsidRDefault="00427E3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4C728" w14:textId="77777777" w:rsidR="00427E38" w:rsidRDefault="00427E38" w:rsidP="005A7565">
      <w:r>
        <w:separator/>
      </w:r>
    </w:p>
  </w:footnote>
  <w:footnote w:type="continuationSeparator" w:id="0">
    <w:p w14:paraId="2A942568" w14:textId="77777777" w:rsidR="00427E38" w:rsidRDefault="00427E3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3CDA2A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4.85pt;height:80pt;flip:x;visibility:visible;mso-wrap-style:square" o:bullet="t">
        <v:imagedata r:id="rId1" o:title=""/>
      </v:shape>
    </w:pict>
  </w:numPicBullet>
  <w:abstractNum w:abstractNumId="0" w15:restartNumberingAfterBreak="0">
    <w:nsid w:val="00000004"/>
    <w:multiLevelType w:val="hybridMultilevel"/>
    <w:tmpl w:val="2EB141F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4D71"/>
    <w:multiLevelType w:val="hybridMultilevel"/>
    <w:tmpl w:val="8076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F45BD"/>
    <w:multiLevelType w:val="hybridMultilevel"/>
    <w:tmpl w:val="6A5E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53E04"/>
    <w:multiLevelType w:val="hybridMultilevel"/>
    <w:tmpl w:val="B35C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66F24"/>
    <w:multiLevelType w:val="hybridMultilevel"/>
    <w:tmpl w:val="FD22B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81C87"/>
    <w:multiLevelType w:val="hybridMultilevel"/>
    <w:tmpl w:val="3E549342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196E51BE"/>
    <w:multiLevelType w:val="hybridMultilevel"/>
    <w:tmpl w:val="4BF08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D7EE2"/>
    <w:multiLevelType w:val="hybridMultilevel"/>
    <w:tmpl w:val="0D720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D1650F"/>
    <w:multiLevelType w:val="hybridMultilevel"/>
    <w:tmpl w:val="844E335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FE2A52"/>
    <w:multiLevelType w:val="hybridMultilevel"/>
    <w:tmpl w:val="842E3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D213F"/>
    <w:multiLevelType w:val="hybridMultilevel"/>
    <w:tmpl w:val="6F00C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22D50"/>
    <w:multiLevelType w:val="hybridMultilevel"/>
    <w:tmpl w:val="3578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A049B"/>
    <w:multiLevelType w:val="hybridMultilevel"/>
    <w:tmpl w:val="CB425F8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5DB3030"/>
    <w:multiLevelType w:val="hybridMultilevel"/>
    <w:tmpl w:val="A10A8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F50D5"/>
    <w:multiLevelType w:val="hybridMultilevel"/>
    <w:tmpl w:val="A4781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D726E"/>
    <w:multiLevelType w:val="hybridMultilevel"/>
    <w:tmpl w:val="8584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D3734"/>
    <w:multiLevelType w:val="hybridMultilevel"/>
    <w:tmpl w:val="1B225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47F9B"/>
    <w:multiLevelType w:val="hybridMultilevel"/>
    <w:tmpl w:val="4930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97A8B"/>
    <w:multiLevelType w:val="hybridMultilevel"/>
    <w:tmpl w:val="DE28330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1C00ABA"/>
    <w:multiLevelType w:val="hybridMultilevel"/>
    <w:tmpl w:val="68C818D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CB97C7A"/>
    <w:multiLevelType w:val="hybridMultilevel"/>
    <w:tmpl w:val="2A02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A16AF"/>
    <w:multiLevelType w:val="hybridMultilevel"/>
    <w:tmpl w:val="FD648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474BA"/>
    <w:multiLevelType w:val="hybridMultilevel"/>
    <w:tmpl w:val="882EC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E0F2D"/>
    <w:multiLevelType w:val="hybridMultilevel"/>
    <w:tmpl w:val="DE9E0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B6E0A"/>
    <w:multiLevelType w:val="hybridMultilevel"/>
    <w:tmpl w:val="7BA04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73716D"/>
    <w:multiLevelType w:val="hybridMultilevel"/>
    <w:tmpl w:val="8392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5361"/>
    <w:multiLevelType w:val="hybridMultilevel"/>
    <w:tmpl w:val="0372A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340DD"/>
    <w:multiLevelType w:val="hybridMultilevel"/>
    <w:tmpl w:val="24903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43521"/>
    <w:multiLevelType w:val="hybridMultilevel"/>
    <w:tmpl w:val="CC06B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F623C"/>
    <w:multiLevelType w:val="hybridMultilevel"/>
    <w:tmpl w:val="A13E2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6013C"/>
    <w:multiLevelType w:val="hybridMultilevel"/>
    <w:tmpl w:val="387C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B15DA"/>
    <w:multiLevelType w:val="hybridMultilevel"/>
    <w:tmpl w:val="014C0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35560"/>
    <w:multiLevelType w:val="hybridMultilevel"/>
    <w:tmpl w:val="290CF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705C2"/>
    <w:multiLevelType w:val="hybridMultilevel"/>
    <w:tmpl w:val="0766145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E6E0C04"/>
    <w:multiLevelType w:val="hybridMultilevel"/>
    <w:tmpl w:val="4B207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8"/>
  </w:num>
  <w:num w:numId="4">
    <w:abstractNumId w:val="14"/>
  </w:num>
  <w:num w:numId="5">
    <w:abstractNumId w:val="35"/>
  </w:num>
  <w:num w:numId="6">
    <w:abstractNumId w:val="12"/>
  </w:num>
  <w:num w:numId="7">
    <w:abstractNumId w:val="13"/>
  </w:num>
  <w:num w:numId="8">
    <w:abstractNumId w:val="31"/>
  </w:num>
  <w:num w:numId="9">
    <w:abstractNumId w:val="4"/>
  </w:num>
  <w:num w:numId="10">
    <w:abstractNumId w:val="40"/>
  </w:num>
  <w:num w:numId="11">
    <w:abstractNumId w:val="0"/>
  </w:num>
  <w:num w:numId="12">
    <w:abstractNumId w:val="9"/>
  </w:num>
  <w:num w:numId="13">
    <w:abstractNumId w:val="25"/>
  </w:num>
  <w:num w:numId="14">
    <w:abstractNumId w:val="26"/>
  </w:num>
  <w:num w:numId="15">
    <w:abstractNumId w:val="8"/>
  </w:num>
  <w:num w:numId="16">
    <w:abstractNumId w:val="22"/>
  </w:num>
  <w:num w:numId="17">
    <w:abstractNumId w:val="24"/>
  </w:num>
  <w:num w:numId="18">
    <w:abstractNumId w:val="18"/>
  </w:num>
  <w:num w:numId="19">
    <w:abstractNumId w:val="32"/>
  </w:num>
  <w:num w:numId="20">
    <w:abstractNumId w:val="36"/>
  </w:num>
  <w:num w:numId="21">
    <w:abstractNumId w:val="10"/>
  </w:num>
  <w:num w:numId="22">
    <w:abstractNumId w:val="7"/>
  </w:num>
  <w:num w:numId="23">
    <w:abstractNumId w:val="19"/>
  </w:num>
  <w:num w:numId="24">
    <w:abstractNumId w:val="27"/>
  </w:num>
  <w:num w:numId="25">
    <w:abstractNumId w:val="30"/>
  </w:num>
  <w:num w:numId="26">
    <w:abstractNumId w:val="5"/>
  </w:num>
  <w:num w:numId="27">
    <w:abstractNumId w:val="3"/>
  </w:num>
  <w:num w:numId="28">
    <w:abstractNumId w:val="39"/>
  </w:num>
  <w:num w:numId="29">
    <w:abstractNumId w:val="29"/>
  </w:num>
  <w:num w:numId="30">
    <w:abstractNumId w:val="33"/>
  </w:num>
  <w:num w:numId="31">
    <w:abstractNumId w:val="16"/>
  </w:num>
  <w:num w:numId="32">
    <w:abstractNumId w:val="17"/>
  </w:num>
  <w:num w:numId="33">
    <w:abstractNumId w:val="34"/>
  </w:num>
  <w:num w:numId="34">
    <w:abstractNumId w:val="11"/>
  </w:num>
  <w:num w:numId="35">
    <w:abstractNumId w:val="20"/>
  </w:num>
  <w:num w:numId="36">
    <w:abstractNumId w:val="2"/>
  </w:num>
  <w:num w:numId="37">
    <w:abstractNumId w:val="38"/>
  </w:num>
  <w:num w:numId="38">
    <w:abstractNumId w:val="37"/>
  </w:num>
  <w:num w:numId="39">
    <w:abstractNumId w:val="41"/>
  </w:num>
  <w:num w:numId="40">
    <w:abstractNumId w:val="23"/>
  </w:num>
  <w:num w:numId="41">
    <w:abstractNumId w:val="2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5"/>
    <w:rsid w:val="000208CD"/>
    <w:rsid w:val="00037EB6"/>
    <w:rsid w:val="00060301"/>
    <w:rsid w:val="000643B3"/>
    <w:rsid w:val="000B4391"/>
    <w:rsid w:val="000C77F0"/>
    <w:rsid w:val="000E6D36"/>
    <w:rsid w:val="000E7751"/>
    <w:rsid w:val="000F5E95"/>
    <w:rsid w:val="00120425"/>
    <w:rsid w:val="0015295F"/>
    <w:rsid w:val="00162986"/>
    <w:rsid w:val="001A5E5C"/>
    <w:rsid w:val="001B0371"/>
    <w:rsid w:val="001C29E5"/>
    <w:rsid w:val="001D6D13"/>
    <w:rsid w:val="001E0FD6"/>
    <w:rsid w:val="001E6A4B"/>
    <w:rsid w:val="001F7120"/>
    <w:rsid w:val="00241560"/>
    <w:rsid w:val="0024293F"/>
    <w:rsid w:val="00251FA2"/>
    <w:rsid w:val="00265A04"/>
    <w:rsid w:val="00280927"/>
    <w:rsid w:val="00292655"/>
    <w:rsid w:val="00314CD0"/>
    <w:rsid w:val="0033557D"/>
    <w:rsid w:val="003370F0"/>
    <w:rsid w:val="00361064"/>
    <w:rsid w:val="00363CFD"/>
    <w:rsid w:val="00381598"/>
    <w:rsid w:val="003A0D27"/>
    <w:rsid w:val="003A6261"/>
    <w:rsid w:val="003B19FB"/>
    <w:rsid w:val="003C3308"/>
    <w:rsid w:val="003D2340"/>
    <w:rsid w:val="003E0912"/>
    <w:rsid w:val="00427E38"/>
    <w:rsid w:val="00444D0A"/>
    <w:rsid w:val="00446476"/>
    <w:rsid w:val="00452EEA"/>
    <w:rsid w:val="004725C4"/>
    <w:rsid w:val="004741EC"/>
    <w:rsid w:val="004C4A7A"/>
    <w:rsid w:val="004E676C"/>
    <w:rsid w:val="00532F85"/>
    <w:rsid w:val="00536FC0"/>
    <w:rsid w:val="00544B50"/>
    <w:rsid w:val="005709EC"/>
    <w:rsid w:val="0058698A"/>
    <w:rsid w:val="005965D6"/>
    <w:rsid w:val="005A7565"/>
    <w:rsid w:val="006029AA"/>
    <w:rsid w:val="00605767"/>
    <w:rsid w:val="0063127A"/>
    <w:rsid w:val="00635AE1"/>
    <w:rsid w:val="00643113"/>
    <w:rsid w:val="00644F9A"/>
    <w:rsid w:val="00684EAC"/>
    <w:rsid w:val="0068627A"/>
    <w:rsid w:val="006D230D"/>
    <w:rsid w:val="007206A2"/>
    <w:rsid w:val="00743C1C"/>
    <w:rsid w:val="00760875"/>
    <w:rsid w:val="0077763C"/>
    <w:rsid w:val="00783927"/>
    <w:rsid w:val="007850A2"/>
    <w:rsid w:val="007C56F7"/>
    <w:rsid w:val="007C734D"/>
    <w:rsid w:val="00814728"/>
    <w:rsid w:val="00836865"/>
    <w:rsid w:val="008524B4"/>
    <w:rsid w:val="008A57C6"/>
    <w:rsid w:val="008A60B6"/>
    <w:rsid w:val="008A7177"/>
    <w:rsid w:val="008D41CD"/>
    <w:rsid w:val="008D77A2"/>
    <w:rsid w:val="00901DBB"/>
    <w:rsid w:val="00940F57"/>
    <w:rsid w:val="00965B61"/>
    <w:rsid w:val="0098260A"/>
    <w:rsid w:val="0098434F"/>
    <w:rsid w:val="0098550F"/>
    <w:rsid w:val="009C6AA9"/>
    <w:rsid w:val="00A04473"/>
    <w:rsid w:val="00A23D2E"/>
    <w:rsid w:val="00A4740D"/>
    <w:rsid w:val="00A90527"/>
    <w:rsid w:val="00AA0CA0"/>
    <w:rsid w:val="00B703F2"/>
    <w:rsid w:val="00B77C69"/>
    <w:rsid w:val="00B8192E"/>
    <w:rsid w:val="00B84C1E"/>
    <w:rsid w:val="00BA03D1"/>
    <w:rsid w:val="00BA4A75"/>
    <w:rsid w:val="00BC7DFE"/>
    <w:rsid w:val="00BF2BDF"/>
    <w:rsid w:val="00C02E21"/>
    <w:rsid w:val="00C03E86"/>
    <w:rsid w:val="00C10152"/>
    <w:rsid w:val="00C306A5"/>
    <w:rsid w:val="00C503E6"/>
    <w:rsid w:val="00C50A78"/>
    <w:rsid w:val="00C55B0B"/>
    <w:rsid w:val="00C626BE"/>
    <w:rsid w:val="00C70C0B"/>
    <w:rsid w:val="00C71176"/>
    <w:rsid w:val="00C7118F"/>
    <w:rsid w:val="00C7161D"/>
    <w:rsid w:val="00CB10ED"/>
    <w:rsid w:val="00CC3842"/>
    <w:rsid w:val="00CF649D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D6C7A"/>
    <w:rsid w:val="00EE6042"/>
    <w:rsid w:val="00EF582B"/>
    <w:rsid w:val="00F0654D"/>
    <w:rsid w:val="00F07345"/>
    <w:rsid w:val="00F376E5"/>
    <w:rsid w:val="00F41E0C"/>
    <w:rsid w:val="00F54C46"/>
    <w:rsid w:val="00F61891"/>
    <w:rsid w:val="00F71A97"/>
    <w:rsid w:val="00F7476F"/>
    <w:rsid w:val="00F9715D"/>
    <w:rsid w:val="00FE5369"/>
    <w:rsid w:val="00FF53D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BE3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20425"/>
    <w:pPr>
      <w:ind w:left="720"/>
      <w:contextualSpacing/>
    </w:pPr>
  </w:style>
  <w:style w:type="character" w:styleId="Strong">
    <w:name w:val="Strong"/>
    <w:basedOn w:val="DefaultParagraphFont"/>
    <w:qFormat/>
    <w:rsid w:val="003C3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2019-03-31T12:35:00Z</dcterms:created>
  <dcterms:modified xsi:type="dcterms:W3CDTF">2019-03-31T12:35:00Z</dcterms:modified>
</cp:coreProperties>
</file>